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4"/>
          <w:szCs w:val="48"/>
        </w:rPr>
        <w:alias w:val="Enter your name:"/>
        <w:tag w:val="Enter your name:"/>
        <w:id w:val="-1624534635"/>
        <w:placeholder>
          <w:docPart w:val="54C393F2C2EC4756B21F49AE2DE729B0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14:paraId="5DC42948" w14:textId="4EBF5BC8" w:rsidR="004B0292" w:rsidRPr="00EB3B09" w:rsidRDefault="009A76E1">
          <w:pPr>
            <w:pStyle w:val="Title"/>
            <w:rPr>
              <w:sz w:val="24"/>
              <w:szCs w:val="48"/>
            </w:rPr>
          </w:pPr>
          <w:proofErr w:type="spellStart"/>
          <w:r w:rsidRPr="00EB3B09">
            <w:rPr>
              <w:sz w:val="24"/>
              <w:szCs w:val="48"/>
            </w:rPr>
            <w:t>Charlessia</w:t>
          </w:r>
          <w:proofErr w:type="spellEnd"/>
          <w:r w:rsidRPr="00EB3B09">
            <w:rPr>
              <w:sz w:val="24"/>
              <w:szCs w:val="48"/>
            </w:rPr>
            <w:t xml:space="preserve"> Robinson</w:t>
          </w:r>
        </w:p>
      </w:sdtContent>
    </w:sdt>
    <w:p w14:paraId="4970A039" w14:textId="34364DCF" w:rsidR="00250D3B" w:rsidRDefault="00250D3B">
      <w:pPr>
        <w:pStyle w:val="ContactInfo"/>
      </w:pPr>
    </w:p>
    <w:tbl>
      <w:tblPr>
        <w:tblW w:w="5000" w:type="pct"/>
        <w:tblLayout w:type="fixed"/>
        <w:tblCellMar>
          <w:left w:w="0" w:type="dxa"/>
          <w:bottom w:w="216" w:type="dxa"/>
          <w:right w:w="0" w:type="dxa"/>
        </w:tblCellMar>
        <w:tblLook w:val="0000" w:firstRow="0" w:lastRow="0" w:firstColumn="0" w:lastColumn="0" w:noHBand="0" w:noVBand="0"/>
        <w:tblDescription w:val="Resume information table"/>
      </w:tblPr>
      <w:tblGrid>
        <w:gridCol w:w="2013"/>
        <w:gridCol w:w="6627"/>
      </w:tblGrid>
      <w:tr w:rsidR="00250D3B" w14:paraId="0CFD3F71" w14:textId="77777777" w:rsidTr="005B530E">
        <w:sdt>
          <w:sdtPr>
            <w:alias w:val="Objective:"/>
            <w:tag w:val="Objective:"/>
            <w:id w:val="-89400516"/>
            <w:placeholder>
              <w:docPart w:val="231C82E119F04F72984632F031225D3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3" w:type="dxa"/>
              </w:tcPr>
              <w:p w14:paraId="00BF8839" w14:textId="77777777" w:rsidR="00250D3B" w:rsidRDefault="00250D3B" w:rsidP="00144BE1">
                <w:pPr>
                  <w:pStyle w:val="Heading1"/>
                </w:pPr>
                <w:r>
                  <w:t>Objective</w:t>
                </w:r>
              </w:p>
            </w:tc>
          </w:sdtContent>
        </w:sdt>
        <w:tc>
          <w:tcPr>
            <w:tcW w:w="6627" w:type="dxa"/>
            <w:tcMar>
              <w:left w:w="115" w:type="dxa"/>
            </w:tcMar>
          </w:tcPr>
          <w:p w14:paraId="4ED99A32" w14:textId="635C1948" w:rsidR="00250D3B" w:rsidRDefault="009A76E1" w:rsidP="00144BE1">
            <w:r w:rsidRPr="007F7779">
              <w:rPr>
                <w:sz w:val="20"/>
                <w:szCs w:val="20"/>
              </w:rPr>
              <w:t>A resourceful and resilient new grad who is prepared for any opportunity or challenge. Ready to leverage knowledge and skills for professional roles in the tech field.</w:t>
            </w:r>
          </w:p>
        </w:tc>
      </w:tr>
      <w:tr w:rsidR="00250D3B" w14:paraId="1AD0924E" w14:textId="77777777" w:rsidTr="005B530E">
        <w:sdt>
          <w:sdtPr>
            <w:alias w:val="Skills &amp; Abilities:"/>
            <w:tag w:val="Skills &amp; Abilities:"/>
            <w:id w:val="-202552515"/>
            <w:placeholder>
              <w:docPart w:val="610AAA068DE34A94AFF8D9BAB1EE935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3" w:type="dxa"/>
              </w:tcPr>
              <w:p w14:paraId="6A7797BB" w14:textId="77777777" w:rsidR="00250D3B" w:rsidRDefault="00250D3B" w:rsidP="00144BE1">
                <w:pPr>
                  <w:pStyle w:val="Heading1"/>
                </w:pPr>
                <w:r>
                  <w:t>Skills &amp; Abilities</w:t>
                </w:r>
              </w:p>
            </w:tc>
          </w:sdtContent>
        </w:sdt>
        <w:tc>
          <w:tcPr>
            <w:tcW w:w="6627" w:type="dxa"/>
            <w:tcMar>
              <w:left w:w="115" w:type="dxa"/>
            </w:tcMar>
          </w:tcPr>
          <w:p w14:paraId="62F8CA1C" w14:textId="77777777" w:rsidR="007F7779" w:rsidRDefault="007F7779" w:rsidP="007F7779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7F7779">
              <w:rPr>
                <w:sz w:val="20"/>
                <w:szCs w:val="20"/>
              </w:rPr>
              <w:t>Collaborate with cross-functional teams</w:t>
            </w:r>
          </w:p>
          <w:p w14:paraId="418A357B" w14:textId="77777777" w:rsidR="007F7779" w:rsidRDefault="007F7779" w:rsidP="007F7779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7F7779">
              <w:rPr>
                <w:sz w:val="20"/>
                <w:szCs w:val="20"/>
              </w:rPr>
              <w:t>Adaptable to diverse, fast-paced environments</w:t>
            </w:r>
          </w:p>
          <w:p w14:paraId="65D552C1" w14:textId="77777777" w:rsidR="007F7779" w:rsidRDefault="007F7779" w:rsidP="007F7779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7F7779">
              <w:rPr>
                <w:sz w:val="20"/>
                <w:szCs w:val="20"/>
              </w:rPr>
              <w:t>Proficient in written and verbal communication</w:t>
            </w:r>
          </w:p>
          <w:p w14:paraId="7025DAF8" w14:textId="77777777" w:rsidR="007F7779" w:rsidRDefault="007F7779" w:rsidP="007F7779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7F7779">
              <w:rPr>
                <w:sz w:val="20"/>
                <w:szCs w:val="20"/>
              </w:rPr>
              <w:t>Ability to prioritize multiple projects</w:t>
            </w:r>
          </w:p>
          <w:p w14:paraId="20929B14" w14:textId="77777777" w:rsidR="007F7779" w:rsidRDefault="007F7779" w:rsidP="007F7779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7F7779">
              <w:rPr>
                <w:sz w:val="20"/>
                <w:szCs w:val="20"/>
              </w:rPr>
              <w:t>Willingness to learn new tools to enhance business systems</w:t>
            </w:r>
          </w:p>
          <w:p w14:paraId="3E6353C0" w14:textId="316E82E9" w:rsidR="007F7779" w:rsidRPr="00B24BBC" w:rsidRDefault="007F7779" w:rsidP="007F7779">
            <w:pPr>
              <w:pStyle w:val="ListParagraph"/>
              <w:numPr>
                <w:ilvl w:val="0"/>
                <w:numId w:val="22"/>
              </w:numPr>
              <w:rPr>
                <w:i/>
                <w:iCs/>
                <w:sz w:val="20"/>
                <w:szCs w:val="20"/>
              </w:rPr>
            </w:pPr>
            <w:r w:rsidRPr="007F7779">
              <w:rPr>
                <w:sz w:val="20"/>
                <w:szCs w:val="20"/>
              </w:rPr>
              <w:t>Com</w:t>
            </w:r>
            <w:r w:rsidR="00EB3B09">
              <w:rPr>
                <w:sz w:val="20"/>
                <w:szCs w:val="20"/>
              </w:rPr>
              <w:t>puter</w:t>
            </w:r>
            <w:r w:rsidRPr="007F7779">
              <w:rPr>
                <w:sz w:val="20"/>
                <w:szCs w:val="20"/>
              </w:rPr>
              <w:t xml:space="preserve"> Languages</w:t>
            </w:r>
            <w:r w:rsidR="00EB3B09">
              <w:rPr>
                <w:sz w:val="20"/>
                <w:szCs w:val="20"/>
              </w:rPr>
              <w:t xml:space="preserve">: </w:t>
            </w:r>
            <w:r w:rsidRPr="00B24BBC">
              <w:rPr>
                <w:i/>
                <w:iCs/>
                <w:sz w:val="20"/>
                <w:szCs w:val="20"/>
              </w:rPr>
              <w:t>HTML, CSS, J</w:t>
            </w:r>
            <w:r w:rsidR="00EB3B09" w:rsidRPr="00B24BBC">
              <w:rPr>
                <w:i/>
                <w:iCs/>
                <w:sz w:val="20"/>
                <w:szCs w:val="20"/>
              </w:rPr>
              <w:t>S</w:t>
            </w:r>
            <w:r w:rsidRPr="00B24BBC">
              <w:rPr>
                <w:i/>
                <w:iCs/>
                <w:sz w:val="20"/>
                <w:szCs w:val="20"/>
              </w:rPr>
              <w:t xml:space="preserve">, Java, R, SQL, </w:t>
            </w:r>
            <w:r w:rsidR="00213FA1">
              <w:rPr>
                <w:i/>
                <w:iCs/>
                <w:sz w:val="20"/>
                <w:szCs w:val="20"/>
              </w:rPr>
              <w:t>PL-SQ</w:t>
            </w:r>
            <w:r w:rsidR="00700785">
              <w:rPr>
                <w:i/>
                <w:iCs/>
                <w:sz w:val="20"/>
                <w:szCs w:val="20"/>
              </w:rPr>
              <w:t>L</w:t>
            </w:r>
          </w:p>
          <w:p w14:paraId="37D5AF73" w14:textId="3F27A025" w:rsidR="007F7779" w:rsidRPr="00B24BBC" w:rsidRDefault="007F7779" w:rsidP="007F7779">
            <w:pPr>
              <w:pStyle w:val="ListParagraph"/>
              <w:numPr>
                <w:ilvl w:val="0"/>
                <w:numId w:val="22"/>
              </w:numPr>
              <w:rPr>
                <w:i/>
                <w:iCs/>
                <w:sz w:val="20"/>
                <w:szCs w:val="20"/>
              </w:rPr>
            </w:pPr>
            <w:r w:rsidRPr="007F7779">
              <w:rPr>
                <w:sz w:val="20"/>
                <w:szCs w:val="20"/>
              </w:rPr>
              <w:t>Integrated Development Environments</w:t>
            </w:r>
            <w:r w:rsidR="00EB3B09">
              <w:rPr>
                <w:sz w:val="20"/>
                <w:szCs w:val="20"/>
              </w:rPr>
              <w:t xml:space="preserve">: </w:t>
            </w:r>
            <w:r w:rsidRPr="00B24BBC">
              <w:rPr>
                <w:i/>
                <w:iCs/>
                <w:sz w:val="20"/>
                <w:szCs w:val="20"/>
              </w:rPr>
              <w:t>MS V</w:t>
            </w:r>
            <w:r w:rsidR="00D52230" w:rsidRPr="00B24BBC">
              <w:rPr>
                <w:i/>
                <w:iCs/>
                <w:sz w:val="20"/>
                <w:szCs w:val="20"/>
              </w:rPr>
              <w:t>S</w:t>
            </w:r>
            <w:r w:rsidRPr="00B24BBC">
              <w:rPr>
                <w:i/>
                <w:iCs/>
                <w:sz w:val="20"/>
                <w:szCs w:val="20"/>
              </w:rPr>
              <w:t>,</w:t>
            </w:r>
            <w:r w:rsidR="00B24BBC" w:rsidRPr="00B24BBC">
              <w:rPr>
                <w:i/>
                <w:iCs/>
                <w:sz w:val="20"/>
                <w:szCs w:val="20"/>
              </w:rPr>
              <w:t xml:space="preserve"> </w:t>
            </w:r>
            <w:r w:rsidRPr="00B24BBC">
              <w:rPr>
                <w:i/>
                <w:iCs/>
                <w:sz w:val="20"/>
                <w:szCs w:val="20"/>
              </w:rPr>
              <w:t>NetBeans, etc.</w:t>
            </w:r>
          </w:p>
          <w:p w14:paraId="6222976B" w14:textId="1BD210ED" w:rsidR="007F7779" w:rsidRPr="00B24BBC" w:rsidRDefault="007F7779" w:rsidP="007F7779">
            <w:pPr>
              <w:pStyle w:val="ListParagraph"/>
              <w:numPr>
                <w:ilvl w:val="0"/>
                <w:numId w:val="22"/>
              </w:numPr>
              <w:rPr>
                <w:i/>
                <w:iCs/>
                <w:sz w:val="20"/>
                <w:szCs w:val="20"/>
              </w:rPr>
            </w:pPr>
            <w:r w:rsidRPr="007F7779">
              <w:rPr>
                <w:sz w:val="20"/>
                <w:szCs w:val="20"/>
              </w:rPr>
              <w:t>Cloud Data Services</w:t>
            </w:r>
            <w:r w:rsidR="00EB3B09">
              <w:rPr>
                <w:sz w:val="20"/>
                <w:szCs w:val="20"/>
              </w:rPr>
              <w:t xml:space="preserve">: </w:t>
            </w:r>
            <w:r w:rsidRPr="00B24BBC">
              <w:rPr>
                <w:i/>
                <w:iCs/>
                <w:sz w:val="20"/>
                <w:szCs w:val="20"/>
              </w:rPr>
              <w:t>Amazon Web Services</w:t>
            </w:r>
          </w:p>
          <w:p w14:paraId="14E05B64" w14:textId="77777777" w:rsidR="00700785" w:rsidRPr="00700785" w:rsidRDefault="007F7779" w:rsidP="00700785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7F7779">
              <w:rPr>
                <w:sz w:val="20"/>
                <w:szCs w:val="20"/>
              </w:rPr>
              <w:t>Database Management Systems:</w:t>
            </w:r>
            <w:r>
              <w:rPr>
                <w:sz w:val="20"/>
                <w:szCs w:val="20"/>
              </w:rPr>
              <w:t xml:space="preserve"> </w:t>
            </w:r>
            <w:r w:rsidRPr="00B24BBC">
              <w:rPr>
                <w:i/>
                <w:iCs/>
                <w:sz w:val="20"/>
                <w:szCs w:val="20"/>
              </w:rPr>
              <w:t>Oracle, MySQL</w:t>
            </w:r>
          </w:p>
          <w:p w14:paraId="0904DE4B" w14:textId="4EEDD3BA" w:rsidR="007F7779" w:rsidRPr="00EB3B09" w:rsidRDefault="00EB3B09" w:rsidP="00700785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EB3B09">
              <w:rPr>
                <w:sz w:val="20"/>
                <w:szCs w:val="20"/>
              </w:rPr>
              <w:t>System Analysis and Design:</w:t>
            </w:r>
            <w:r>
              <w:rPr>
                <w:sz w:val="20"/>
                <w:szCs w:val="20"/>
              </w:rPr>
              <w:t xml:space="preserve"> </w:t>
            </w:r>
            <w:r w:rsidRPr="00B24BBC">
              <w:rPr>
                <w:i/>
                <w:iCs/>
                <w:sz w:val="20"/>
                <w:szCs w:val="20"/>
              </w:rPr>
              <w:t>Agile Methodology</w:t>
            </w:r>
          </w:p>
        </w:tc>
      </w:tr>
      <w:tr w:rsidR="00250D3B" w14:paraId="68941A97" w14:textId="77777777" w:rsidTr="005B530E">
        <w:sdt>
          <w:sdtPr>
            <w:alias w:val="Experience:"/>
            <w:tag w:val="Experience:"/>
            <w:id w:val="-206186829"/>
            <w:placeholder>
              <w:docPart w:val="4675A2CB22CC4013A65FC3752CAE4FE5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3" w:type="dxa"/>
                <w:tcMar>
                  <w:bottom w:w="0" w:type="dxa"/>
                </w:tcMar>
              </w:tcPr>
              <w:p w14:paraId="4E897082" w14:textId="77777777" w:rsidR="00250D3B" w:rsidRDefault="00250D3B" w:rsidP="00144BE1">
                <w:pPr>
                  <w:pStyle w:val="Heading1"/>
                </w:pPr>
                <w:r>
                  <w:t>Experience</w:t>
                </w:r>
              </w:p>
            </w:tc>
          </w:sdtContent>
        </w:sdt>
        <w:tc>
          <w:tcPr>
            <w:tcW w:w="6627" w:type="dxa"/>
            <w:tcMar>
              <w:left w:w="115" w:type="dxa"/>
              <w:bottom w:w="0" w:type="dxa"/>
            </w:tcMar>
          </w:tcPr>
          <w:p w14:paraId="09AE1195" w14:textId="5176EEF1" w:rsidR="00250D3B" w:rsidRPr="00EB3B09" w:rsidRDefault="009A76E1" w:rsidP="00144BE1">
            <w:pPr>
              <w:pStyle w:val="Heading2"/>
              <w:rPr>
                <w:b/>
                <w:bCs w:val="0"/>
                <w:sz w:val="22"/>
                <w:szCs w:val="24"/>
              </w:rPr>
            </w:pPr>
            <w:r w:rsidRPr="00EB3B09">
              <w:rPr>
                <w:b/>
                <w:bCs w:val="0"/>
                <w:sz w:val="22"/>
                <w:szCs w:val="24"/>
              </w:rPr>
              <w:t>Department of Finance Intern</w:t>
            </w:r>
            <w:r w:rsidR="00DD6301" w:rsidRPr="00EB3B09">
              <w:rPr>
                <w:b/>
                <w:bCs w:val="0"/>
                <w:sz w:val="22"/>
                <w:szCs w:val="24"/>
              </w:rPr>
              <w:t xml:space="preserve">, </w:t>
            </w:r>
            <w:r w:rsidRPr="00EB3B09">
              <w:rPr>
                <w:b/>
                <w:bCs w:val="0"/>
                <w:sz w:val="22"/>
                <w:szCs w:val="24"/>
              </w:rPr>
              <w:t>City of Little Rock</w:t>
            </w:r>
          </w:p>
          <w:p w14:paraId="75E5393F" w14:textId="67AA2D28" w:rsidR="00C56017" w:rsidRPr="00EB3B09" w:rsidRDefault="009A76E1" w:rsidP="00C56017">
            <w:pPr>
              <w:rPr>
                <w:sz w:val="20"/>
                <w:szCs w:val="20"/>
              </w:rPr>
            </w:pPr>
            <w:r w:rsidRPr="00EB3B09">
              <w:rPr>
                <w:sz w:val="20"/>
                <w:szCs w:val="20"/>
              </w:rPr>
              <w:t>June 2015</w:t>
            </w:r>
            <w:r w:rsidR="00DD6301" w:rsidRPr="00EB3B09">
              <w:rPr>
                <w:sz w:val="20"/>
                <w:szCs w:val="20"/>
              </w:rPr>
              <w:t xml:space="preserve"> – </w:t>
            </w:r>
            <w:r w:rsidRPr="00EB3B09">
              <w:rPr>
                <w:sz w:val="20"/>
                <w:szCs w:val="20"/>
              </w:rPr>
              <w:t>August 2015</w:t>
            </w:r>
          </w:p>
          <w:p w14:paraId="1C75A6FE" w14:textId="4CF2695F" w:rsidR="00A324EB" w:rsidRPr="00A324EB" w:rsidRDefault="009A76E1" w:rsidP="009A76E1">
            <w:pPr>
              <w:pStyle w:val="ListBullet"/>
            </w:pPr>
            <w:r w:rsidRPr="00EB3B09">
              <w:rPr>
                <w:sz w:val="20"/>
                <w:szCs w:val="20"/>
              </w:rPr>
              <w:t>Tasked with data entry to get checks and other monetary transactions verified, documented, and organized. Gained experience in an office setting, customer-service, and time-management.</w:t>
            </w:r>
          </w:p>
        </w:tc>
      </w:tr>
      <w:tr w:rsidR="00250D3B" w14:paraId="3A7E51FD" w14:textId="77777777" w:rsidTr="005B530E">
        <w:sdt>
          <w:sdtPr>
            <w:alias w:val="Education:"/>
            <w:tag w:val="Education:"/>
            <w:id w:val="-1338531963"/>
            <w:placeholder>
              <w:docPart w:val="BEF79FFAB2D548F3A6E89EC05A7E34B6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13" w:type="dxa"/>
              </w:tcPr>
              <w:p w14:paraId="14CCF52A" w14:textId="77777777" w:rsidR="00250D3B" w:rsidRDefault="00250D3B" w:rsidP="00144BE1">
                <w:pPr>
                  <w:pStyle w:val="Heading1"/>
                </w:pPr>
                <w:r>
                  <w:t>Education</w:t>
                </w:r>
              </w:p>
            </w:tc>
          </w:sdtContent>
        </w:sdt>
        <w:tc>
          <w:tcPr>
            <w:tcW w:w="6627" w:type="dxa"/>
            <w:tcMar>
              <w:left w:w="115" w:type="dxa"/>
            </w:tcMar>
          </w:tcPr>
          <w:p w14:paraId="15E60BBA" w14:textId="2BE76F20" w:rsidR="00250D3B" w:rsidRPr="00EB3B09" w:rsidRDefault="009A76E1" w:rsidP="00144BE1">
            <w:pPr>
              <w:pStyle w:val="Heading2"/>
              <w:rPr>
                <w:b/>
                <w:bCs w:val="0"/>
                <w:sz w:val="22"/>
                <w:szCs w:val="24"/>
              </w:rPr>
            </w:pPr>
            <w:r w:rsidRPr="00EB3B09">
              <w:rPr>
                <w:b/>
                <w:bCs w:val="0"/>
                <w:sz w:val="22"/>
                <w:szCs w:val="24"/>
              </w:rPr>
              <w:t>University of Arkansas at Little Rock</w:t>
            </w:r>
            <w:r w:rsidR="00E951C0" w:rsidRPr="00EB3B09">
              <w:rPr>
                <w:b/>
                <w:bCs w:val="0"/>
                <w:sz w:val="22"/>
                <w:szCs w:val="24"/>
              </w:rPr>
              <w:t xml:space="preserve"> – </w:t>
            </w:r>
            <w:r w:rsidRPr="00EB3B09">
              <w:rPr>
                <w:b/>
                <w:bCs w:val="0"/>
                <w:sz w:val="22"/>
                <w:szCs w:val="24"/>
              </w:rPr>
              <w:t>Little Rock, Arkansas</w:t>
            </w:r>
            <w:r w:rsidR="00E951C0" w:rsidRPr="00EB3B09">
              <w:rPr>
                <w:b/>
                <w:bCs w:val="0"/>
                <w:sz w:val="22"/>
                <w:szCs w:val="24"/>
              </w:rPr>
              <w:t xml:space="preserve"> – </w:t>
            </w:r>
            <w:r w:rsidRPr="00EB3B09">
              <w:rPr>
                <w:b/>
                <w:bCs w:val="0"/>
                <w:sz w:val="22"/>
                <w:szCs w:val="24"/>
              </w:rPr>
              <w:t>Bachelor of Science in Information Science</w:t>
            </w:r>
            <w:r w:rsidR="00825E6C" w:rsidRPr="00EB3B09">
              <w:rPr>
                <w:b/>
                <w:bCs w:val="0"/>
                <w:sz w:val="22"/>
                <w:szCs w:val="24"/>
              </w:rPr>
              <w:t>, Associate of Science in Computer Programming</w:t>
            </w:r>
          </w:p>
          <w:p w14:paraId="4522955A" w14:textId="1CFA556E" w:rsidR="008508B2" w:rsidRDefault="00C4648C" w:rsidP="00C56017">
            <w:pPr>
              <w:rPr>
                <w:sz w:val="20"/>
                <w:szCs w:val="20"/>
              </w:rPr>
            </w:pPr>
            <w:r w:rsidRPr="00C4648C">
              <w:rPr>
                <w:sz w:val="20"/>
                <w:szCs w:val="20"/>
              </w:rPr>
              <w:t>FALL 2018 – SPRING 2021</w:t>
            </w:r>
          </w:p>
          <w:p w14:paraId="73453C6B" w14:textId="2C333FC8" w:rsidR="00250D3B" w:rsidRDefault="00C601EF" w:rsidP="00C560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Overall</w:t>
            </w:r>
            <w:r w:rsidR="009A76E1" w:rsidRPr="00EB3B09">
              <w:rPr>
                <w:sz w:val="20"/>
                <w:szCs w:val="20"/>
              </w:rPr>
              <w:t xml:space="preserve"> GPA: 3.45</w:t>
            </w:r>
            <w:r w:rsidR="0001698C">
              <w:rPr>
                <w:sz w:val="20"/>
                <w:szCs w:val="20"/>
              </w:rPr>
              <w:t xml:space="preserve">, Dean’s </w:t>
            </w:r>
            <w:r w:rsidR="002A0FB7">
              <w:rPr>
                <w:sz w:val="20"/>
                <w:szCs w:val="20"/>
              </w:rPr>
              <w:t xml:space="preserve">&amp; </w:t>
            </w:r>
            <w:r w:rsidR="0001698C">
              <w:rPr>
                <w:sz w:val="20"/>
                <w:szCs w:val="20"/>
              </w:rPr>
              <w:t>Chancellor’s List</w:t>
            </w:r>
            <w:r w:rsidR="003156C4">
              <w:rPr>
                <w:sz w:val="20"/>
                <w:szCs w:val="20"/>
              </w:rPr>
              <w:t xml:space="preserve">, </w:t>
            </w:r>
            <w:r w:rsidR="00796FF4">
              <w:rPr>
                <w:sz w:val="20"/>
                <w:szCs w:val="20"/>
              </w:rPr>
              <w:t>Scholarship Recipient</w:t>
            </w:r>
          </w:p>
          <w:p w14:paraId="4D03A196" w14:textId="4DA8E6DA" w:rsidR="004660BC" w:rsidRDefault="004660BC" w:rsidP="00C56017">
            <w:pPr>
              <w:rPr>
                <w:sz w:val="20"/>
                <w:szCs w:val="20"/>
              </w:rPr>
            </w:pPr>
            <w:r w:rsidRPr="00786F7E">
              <w:rPr>
                <w:b/>
                <w:bCs/>
                <w:sz w:val="20"/>
                <w:szCs w:val="20"/>
              </w:rPr>
              <w:t>Relevant Coursework:</w:t>
            </w:r>
            <w:r w:rsidR="00FE0993">
              <w:rPr>
                <w:sz w:val="20"/>
                <w:szCs w:val="20"/>
              </w:rPr>
              <w:t xml:space="preserve"> </w:t>
            </w:r>
            <w:r w:rsidR="00660B45" w:rsidRPr="00660B45">
              <w:rPr>
                <w:sz w:val="20"/>
                <w:szCs w:val="20"/>
              </w:rPr>
              <w:t>Programming</w:t>
            </w:r>
            <w:r w:rsidR="00660B45">
              <w:rPr>
                <w:sz w:val="20"/>
                <w:szCs w:val="20"/>
              </w:rPr>
              <w:t xml:space="preserve">, </w:t>
            </w:r>
            <w:r w:rsidR="00786F7E" w:rsidRPr="00786F7E">
              <w:rPr>
                <w:sz w:val="20"/>
                <w:szCs w:val="20"/>
              </w:rPr>
              <w:t>Tech Writing, Database Concepts</w:t>
            </w:r>
            <w:r w:rsidR="00E71657">
              <w:rPr>
                <w:sz w:val="20"/>
                <w:szCs w:val="20"/>
              </w:rPr>
              <w:t xml:space="preserve">, </w:t>
            </w:r>
            <w:r w:rsidR="00E71657" w:rsidRPr="00E71657">
              <w:rPr>
                <w:sz w:val="20"/>
                <w:szCs w:val="20"/>
              </w:rPr>
              <w:t>System Analysis and Design</w:t>
            </w:r>
          </w:p>
          <w:p w14:paraId="58CD503C" w14:textId="3DAEB3FF" w:rsidR="004660BC" w:rsidRPr="00B77293" w:rsidRDefault="00297AC9" w:rsidP="00B77293">
            <w:pPr>
              <w:pStyle w:val="ListParagraph"/>
              <w:numPr>
                <w:ilvl w:val="0"/>
                <w:numId w:val="23"/>
              </w:numPr>
            </w:pPr>
            <w:r>
              <w:rPr>
                <w:sz w:val="20"/>
                <w:szCs w:val="20"/>
              </w:rPr>
              <w:t>Problem</w:t>
            </w:r>
            <w:r w:rsidR="00C47EF6">
              <w:rPr>
                <w:sz w:val="20"/>
                <w:szCs w:val="20"/>
              </w:rPr>
              <w:t xml:space="preserve">-solved </w:t>
            </w:r>
            <w:r w:rsidR="00014595">
              <w:rPr>
                <w:sz w:val="20"/>
                <w:szCs w:val="20"/>
              </w:rPr>
              <w:t>using object-oriented programming concepts</w:t>
            </w:r>
          </w:p>
          <w:p w14:paraId="50D661BC" w14:textId="49AD04C7" w:rsidR="00FD6D28" w:rsidRDefault="00F37203" w:rsidP="00236138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 w:rsidR="00393C1D" w:rsidRPr="00393C1D">
              <w:rPr>
                <w:sz w:val="20"/>
                <w:szCs w:val="20"/>
              </w:rPr>
              <w:t>nowledge</w:t>
            </w:r>
            <w:r w:rsidR="00393C1D">
              <w:rPr>
                <w:sz w:val="20"/>
                <w:szCs w:val="20"/>
              </w:rPr>
              <w:t xml:space="preserve"> of </w:t>
            </w:r>
            <w:r w:rsidR="00025C23" w:rsidRPr="00025C23">
              <w:rPr>
                <w:sz w:val="20"/>
                <w:szCs w:val="20"/>
              </w:rPr>
              <w:t>database design and management systems</w:t>
            </w:r>
          </w:p>
          <w:p w14:paraId="2C36A9C1" w14:textId="2B908828" w:rsidR="00927DE7" w:rsidRDefault="00D912E4" w:rsidP="006F0D80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Learned how to </w:t>
            </w:r>
            <w:r w:rsidR="00B325A8">
              <w:rPr>
                <w:sz w:val="20"/>
                <w:szCs w:val="20"/>
              </w:rPr>
              <w:t xml:space="preserve">communicate </w:t>
            </w:r>
            <w:r w:rsidR="00EB4ABD">
              <w:rPr>
                <w:sz w:val="20"/>
                <w:szCs w:val="20"/>
              </w:rPr>
              <w:t>technical documentation</w:t>
            </w:r>
          </w:p>
          <w:p w14:paraId="355C8C47" w14:textId="5223318C" w:rsidR="00B325A8" w:rsidRPr="00B325A8" w:rsidRDefault="00A844F5" w:rsidP="00B325A8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Learned fundamentals of </w:t>
            </w:r>
            <w:r w:rsidR="00EC31A3">
              <w:rPr>
                <w:sz w:val="20"/>
                <w:szCs w:val="20"/>
              </w:rPr>
              <w:t>software project management</w:t>
            </w:r>
          </w:p>
        </w:tc>
      </w:tr>
      <w:tr w:rsidR="00250D3B" w:rsidRPr="00EB3B09" w14:paraId="58C99715" w14:textId="77777777" w:rsidTr="005B530E">
        <w:tc>
          <w:tcPr>
            <w:tcW w:w="2013" w:type="dxa"/>
          </w:tcPr>
          <w:p w14:paraId="1B1C3AB8" w14:textId="0DD54F34" w:rsidR="00250D3B" w:rsidRDefault="00825E6C" w:rsidP="00144BE1">
            <w:pPr>
              <w:pStyle w:val="Heading1"/>
            </w:pPr>
            <w:r>
              <w:t>Activities</w:t>
            </w:r>
          </w:p>
        </w:tc>
        <w:tc>
          <w:tcPr>
            <w:tcW w:w="6627" w:type="dxa"/>
            <w:tcMar>
              <w:left w:w="115" w:type="dxa"/>
            </w:tcMar>
          </w:tcPr>
          <w:p w14:paraId="2CC13761" w14:textId="1AE18BED" w:rsidR="00250D3B" w:rsidRPr="00EB3B09" w:rsidRDefault="00825E6C" w:rsidP="00825E6C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EB3B09">
              <w:rPr>
                <w:sz w:val="20"/>
                <w:szCs w:val="20"/>
              </w:rPr>
              <w:t>Active member in National Society of Black Engineers</w:t>
            </w:r>
          </w:p>
          <w:p w14:paraId="5CF1A552" w14:textId="77D09C31" w:rsidR="00825E6C" w:rsidRPr="00EB3B09" w:rsidRDefault="00825E6C" w:rsidP="00825E6C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EB3B09">
              <w:rPr>
                <w:sz w:val="20"/>
                <w:szCs w:val="20"/>
              </w:rPr>
              <w:t>Active member in Society of Women Engineers</w:t>
            </w:r>
          </w:p>
          <w:p w14:paraId="3913D05A" w14:textId="7DFC6275" w:rsidR="00825E6C" w:rsidRPr="00EB3B09" w:rsidRDefault="00825E6C" w:rsidP="00825E6C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EB3B09">
              <w:rPr>
                <w:sz w:val="20"/>
                <w:szCs w:val="20"/>
              </w:rPr>
              <w:t>Participant in various city-wide cleanup events</w:t>
            </w:r>
          </w:p>
          <w:p w14:paraId="482CD992" w14:textId="3FF682F8" w:rsidR="00825E6C" w:rsidRPr="00EB3B09" w:rsidRDefault="00F458FE" w:rsidP="00825E6C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825E6C" w:rsidRPr="00EB3B09">
              <w:rPr>
                <w:sz w:val="20"/>
                <w:szCs w:val="20"/>
              </w:rPr>
              <w:t xml:space="preserve">onating goods to food drives </w:t>
            </w:r>
            <w:r w:rsidR="00825E6C" w:rsidRPr="00EB3B09">
              <w:rPr>
                <w:sz w:val="20"/>
                <w:szCs w:val="20"/>
              </w:rPr>
              <w:t>and</w:t>
            </w:r>
            <w:r w:rsidR="00825E6C" w:rsidRPr="00EB3B09">
              <w:rPr>
                <w:sz w:val="20"/>
                <w:szCs w:val="20"/>
              </w:rPr>
              <w:t xml:space="preserve"> rehabilitation centers</w:t>
            </w:r>
            <w:r w:rsidR="00A05A15">
              <w:rPr>
                <w:sz w:val="20"/>
                <w:szCs w:val="20"/>
              </w:rPr>
              <w:t xml:space="preserve"> </w:t>
            </w:r>
          </w:p>
          <w:p w14:paraId="25055639" w14:textId="1E6CD3D9" w:rsidR="00825E6C" w:rsidRPr="00EB3B09" w:rsidRDefault="00825E6C" w:rsidP="00825E6C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EB3B09">
              <w:rPr>
                <w:sz w:val="20"/>
                <w:szCs w:val="20"/>
              </w:rPr>
              <w:t>Beginner experience in video editing and blog writing</w:t>
            </w:r>
          </w:p>
        </w:tc>
      </w:tr>
    </w:tbl>
    <w:p w14:paraId="184FEEE1" w14:textId="77777777" w:rsidR="00B325A8" w:rsidRDefault="00B325A8" w:rsidP="00C07845"/>
    <w:sectPr w:rsidR="00B325A8">
      <w:footerReference w:type="default" r:id="rId9"/>
      <w:pgSz w:w="12240" w:h="15840"/>
      <w:pgMar w:top="1080" w:right="1800" w:bottom="1584" w:left="1800" w:header="965" w:footer="576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2B8C28" w14:textId="77777777" w:rsidR="009A76E1" w:rsidRDefault="009A76E1">
      <w:r>
        <w:separator/>
      </w:r>
    </w:p>
    <w:p w14:paraId="00ACC981" w14:textId="77777777" w:rsidR="009A76E1" w:rsidRDefault="009A76E1"/>
  </w:endnote>
  <w:endnote w:type="continuationSeparator" w:id="0">
    <w:p w14:paraId="460CD381" w14:textId="77777777" w:rsidR="009A76E1" w:rsidRDefault="009A76E1">
      <w:r>
        <w:continuationSeparator/>
      </w:r>
    </w:p>
    <w:p w14:paraId="751AC810" w14:textId="77777777" w:rsidR="009A76E1" w:rsidRDefault="009A76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Yu Gothic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  <w:tblDescription w:val="Continuation footer layout table"/>
    </w:tblPr>
    <w:tblGrid>
      <w:gridCol w:w="450"/>
      <w:gridCol w:w="8190"/>
    </w:tblGrid>
    <w:tr w:rsidR="00811B42" w14:paraId="415F157E" w14:textId="77777777" w:rsidTr="00C07845">
      <w:tc>
        <w:tcPr>
          <w:tcW w:w="450" w:type="dxa"/>
          <w:tcBorders>
            <w:right w:val="nil"/>
          </w:tcBorders>
        </w:tcPr>
        <w:p w14:paraId="26E8F31A" w14:textId="77777777" w:rsidR="00811B42" w:rsidRDefault="00811B42">
          <w:pPr>
            <w:pStyle w:val="Footer"/>
            <w:rPr>
              <w:rFonts w:ascii="Century Gothic" w:hAnsi="Century Gothic"/>
            </w:rPr>
          </w:pPr>
        </w:p>
      </w:tc>
      <w:tc>
        <w:tcPr>
          <w:tcW w:w="8190" w:type="dxa"/>
          <w:tcBorders>
            <w:top w:val="nil"/>
            <w:left w:val="nil"/>
            <w:bottom w:val="single" w:sz="4" w:space="0" w:color="auto"/>
          </w:tcBorders>
        </w:tcPr>
        <w:sdt>
          <w:sdtPr>
            <w:alias w:val="Your name:"/>
            <w:tag w:val="Your name:"/>
            <w:id w:val="1855997168"/>
            <w:placeholder>
              <w:docPart w:val="F75E2846A5224C9EA130B90C0C630C31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 w:multiLine="1"/>
          </w:sdtPr>
          <w:sdtEndPr/>
          <w:sdtContent>
            <w:p w14:paraId="51C30336" w14:textId="52EBC675" w:rsidR="00811B42" w:rsidRPr="004B0292" w:rsidRDefault="009A76E1" w:rsidP="009E6C55">
              <w:pPr>
                <w:pStyle w:val="Footer"/>
              </w:pPr>
              <w:proofErr w:type="spellStart"/>
              <w:r>
                <w:t>Charlessia</w:t>
              </w:r>
              <w:proofErr w:type="spellEnd"/>
              <w:r>
                <w:t xml:space="preserve"> Robinson</w:t>
              </w:r>
            </w:p>
          </w:sdtContent>
        </w:sdt>
      </w:tc>
    </w:tr>
    <w:tr w:rsidR="00811B42" w14:paraId="0DF1513F" w14:textId="77777777" w:rsidTr="00C07845">
      <w:tc>
        <w:tcPr>
          <w:tcW w:w="450" w:type="dxa"/>
          <w:tcBorders>
            <w:right w:val="nil"/>
          </w:tcBorders>
        </w:tcPr>
        <w:sdt>
          <w:sdtPr>
            <w:id w:val="386919751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77C86BAC" w14:textId="77777777" w:rsidR="00811B42" w:rsidRDefault="004B0292">
              <w:pPr>
                <w:pStyle w:val="Footer"/>
                <w:rPr>
                  <w:rFonts w:asciiTheme="minorHAnsi" w:eastAsiaTheme="minorEastAsia" w:hAnsiTheme="minorHAnsi"/>
                  <w:noProof/>
                </w:rPr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09113D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8190" w:type="dxa"/>
          <w:tcBorders>
            <w:top w:val="single" w:sz="4" w:space="0" w:color="auto"/>
            <w:left w:val="nil"/>
            <w:bottom w:val="nil"/>
          </w:tcBorders>
        </w:tcPr>
        <w:p w14:paraId="5ED78AB6" w14:textId="377DBCD9" w:rsidR="00811B42" w:rsidRDefault="006F1A78" w:rsidP="00DA3B8F">
          <w:pPr>
            <w:pStyle w:val="Footer-Bold"/>
          </w:pPr>
          <w:sdt>
            <w:sdtPr>
              <w:alias w:val="Enter street address, city, st zip code:"/>
              <w:tag w:val="Enter street address, city, st zip code:"/>
              <w:id w:val="1360861143"/>
              <w:placeholder>
                <w:docPart w:val="91F52B07CD444053A92BC8F6E36A4DD7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/>
            </w:sdtPr>
            <w:sdtEndPr/>
            <w:sdtContent>
              <w:r w:rsidR="009A76E1">
                <w:t>P.O. Box 1335, Little Rock, Arkansas, 72203</w:t>
              </w:r>
            </w:sdtContent>
          </w:sdt>
          <w:r w:rsidR="00DA3B8F">
            <w:t xml:space="preserve">  </w:t>
          </w:r>
          <w:sdt>
            <w:sdtPr>
              <w:alias w:val="Phone:"/>
              <w:tag w:val="Phone:"/>
              <w:id w:val="-1382704263"/>
              <w:placeholder>
                <w:docPart w:val="231C82E119F04F72984632F031225D3E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 w:multiLine="1"/>
            </w:sdtPr>
            <w:sdtEndPr/>
            <w:sdtContent>
              <w:r w:rsidR="009A76E1">
                <w:t>5013509888</w:t>
              </w:r>
            </w:sdtContent>
          </w:sdt>
          <w:r w:rsidR="00DA3B8F">
            <w:t xml:space="preserve">  </w:t>
          </w:r>
          <w:sdt>
            <w:sdtPr>
              <w:alias w:val="Email:"/>
              <w:tag w:val="Email:"/>
              <w:id w:val="-1018317133"/>
              <w:placeholder>
                <w:docPart w:val="15E2BC337F1A40DE9FCFC4FAA7EAAFCA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9A76E1">
                <w:t>c.arobinson@yahoo.com</w:t>
              </w:r>
            </w:sdtContent>
          </w:sdt>
        </w:p>
      </w:tc>
    </w:tr>
  </w:tbl>
  <w:p w14:paraId="7DC68B4A" w14:textId="77777777" w:rsidR="00811B42" w:rsidRDefault="00811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95EF3" w14:textId="77777777" w:rsidR="009A76E1" w:rsidRDefault="009A76E1">
      <w:r>
        <w:separator/>
      </w:r>
    </w:p>
    <w:p w14:paraId="1C1C6C38" w14:textId="77777777" w:rsidR="009A76E1" w:rsidRDefault="009A76E1"/>
  </w:footnote>
  <w:footnote w:type="continuationSeparator" w:id="0">
    <w:p w14:paraId="3491995E" w14:textId="77777777" w:rsidR="009A76E1" w:rsidRDefault="009A76E1">
      <w:r>
        <w:continuationSeparator/>
      </w:r>
    </w:p>
    <w:p w14:paraId="50B583DD" w14:textId="77777777" w:rsidR="009A76E1" w:rsidRDefault="009A76E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FEAC2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280D5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46888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02E200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F46CAE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46EB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028B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566E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343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C30E3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A04B2"/>
    <w:multiLevelType w:val="hybridMultilevel"/>
    <w:tmpl w:val="A1B65248"/>
    <w:lvl w:ilvl="0" w:tplc="DF4C279E">
      <w:numFmt w:val="bullet"/>
      <w:lvlText w:val="•"/>
      <w:lvlJc w:val="left"/>
      <w:pPr>
        <w:ind w:left="735" w:hanging="375"/>
      </w:pPr>
      <w:rPr>
        <w:rFonts w:ascii="Century Gothic" w:eastAsiaTheme="minorEastAsia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046948"/>
    <w:multiLevelType w:val="hybridMultilevel"/>
    <w:tmpl w:val="A000AD0E"/>
    <w:lvl w:ilvl="0" w:tplc="DF4C279E">
      <w:numFmt w:val="bullet"/>
      <w:lvlText w:val="•"/>
      <w:lvlJc w:val="left"/>
      <w:pPr>
        <w:ind w:left="375" w:hanging="375"/>
      </w:pPr>
      <w:rPr>
        <w:rFonts w:ascii="Century Gothic" w:eastAsiaTheme="minorEastAsia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FDF5AA9"/>
    <w:multiLevelType w:val="hybridMultilevel"/>
    <w:tmpl w:val="795E6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F17023"/>
    <w:multiLevelType w:val="hybridMultilevel"/>
    <w:tmpl w:val="68480B62"/>
    <w:lvl w:ilvl="0" w:tplc="B4A6D4FC">
      <w:numFmt w:val="bullet"/>
      <w:lvlText w:val="•"/>
      <w:lvlJc w:val="left"/>
      <w:pPr>
        <w:ind w:left="1440" w:hanging="720"/>
      </w:pPr>
      <w:rPr>
        <w:rFonts w:ascii="Century Gothic" w:eastAsiaTheme="minorEastAsia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1D0485"/>
    <w:multiLevelType w:val="multilevel"/>
    <w:tmpl w:val="CF20999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4C94023F"/>
    <w:multiLevelType w:val="hybridMultilevel"/>
    <w:tmpl w:val="7ABAC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9C17920"/>
    <w:multiLevelType w:val="hybridMultilevel"/>
    <w:tmpl w:val="0D50227A"/>
    <w:lvl w:ilvl="0" w:tplc="DF4C279E">
      <w:numFmt w:val="bullet"/>
      <w:lvlText w:val="•"/>
      <w:lvlJc w:val="left"/>
      <w:pPr>
        <w:ind w:left="735" w:hanging="375"/>
      </w:pPr>
      <w:rPr>
        <w:rFonts w:ascii="Century Gothic" w:eastAsiaTheme="minorEastAsia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0C11F4"/>
    <w:multiLevelType w:val="hybridMultilevel"/>
    <w:tmpl w:val="BF3631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29244B1"/>
    <w:multiLevelType w:val="hybridMultilevel"/>
    <w:tmpl w:val="B5A06236"/>
    <w:lvl w:ilvl="0" w:tplc="2BB4EA6E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B75600"/>
    <w:multiLevelType w:val="singleLevel"/>
    <w:tmpl w:val="966297B0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0" w15:restartNumberingAfterBreak="0">
    <w:nsid w:val="699B305E"/>
    <w:multiLevelType w:val="hybridMultilevel"/>
    <w:tmpl w:val="E6FCD786"/>
    <w:lvl w:ilvl="0" w:tplc="AAC615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7B0B7E"/>
    <w:multiLevelType w:val="multilevel"/>
    <w:tmpl w:val="D00856FE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CA04686"/>
    <w:multiLevelType w:val="hybridMultilevel"/>
    <w:tmpl w:val="5E7E8566"/>
    <w:lvl w:ilvl="0" w:tplc="B4A6D4FC">
      <w:numFmt w:val="bullet"/>
      <w:lvlText w:val="•"/>
      <w:lvlJc w:val="left"/>
      <w:pPr>
        <w:ind w:left="1080" w:hanging="720"/>
      </w:pPr>
      <w:rPr>
        <w:rFonts w:ascii="Century Gothic" w:eastAsiaTheme="minorEastAsia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8"/>
  </w:num>
  <w:num w:numId="3">
    <w:abstractNumId w:val="20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</w:num>
  <w:num w:numId="15">
    <w:abstractNumId w:val="14"/>
  </w:num>
  <w:num w:numId="16">
    <w:abstractNumId w:val="15"/>
  </w:num>
  <w:num w:numId="17">
    <w:abstractNumId w:val="16"/>
  </w:num>
  <w:num w:numId="18">
    <w:abstractNumId w:val="1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E1"/>
    <w:rsid w:val="00014595"/>
    <w:rsid w:val="0001698C"/>
    <w:rsid w:val="00023D60"/>
    <w:rsid w:val="00025C23"/>
    <w:rsid w:val="00033B95"/>
    <w:rsid w:val="0005286D"/>
    <w:rsid w:val="0009113D"/>
    <w:rsid w:val="000A2591"/>
    <w:rsid w:val="000F72B4"/>
    <w:rsid w:val="0015218E"/>
    <w:rsid w:val="001A7B7E"/>
    <w:rsid w:val="001E0530"/>
    <w:rsid w:val="00213FA1"/>
    <w:rsid w:val="00233A3A"/>
    <w:rsid w:val="00236138"/>
    <w:rsid w:val="00250D3B"/>
    <w:rsid w:val="00297AC9"/>
    <w:rsid w:val="002A0FB7"/>
    <w:rsid w:val="003156C4"/>
    <w:rsid w:val="0032435A"/>
    <w:rsid w:val="00336706"/>
    <w:rsid w:val="00351748"/>
    <w:rsid w:val="00360F7C"/>
    <w:rsid w:val="00390AE3"/>
    <w:rsid w:val="00393C1D"/>
    <w:rsid w:val="00397F61"/>
    <w:rsid w:val="003C75A2"/>
    <w:rsid w:val="004660BC"/>
    <w:rsid w:val="004A4A08"/>
    <w:rsid w:val="004B0292"/>
    <w:rsid w:val="004D08B0"/>
    <w:rsid w:val="004D20E0"/>
    <w:rsid w:val="004E2A60"/>
    <w:rsid w:val="00520148"/>
    <w:rsid w:val="00572C11"/>
    <w:rsid w:val="005B530E"/>
    <w:rsid w:val="005C2AE7"/>
    <w:rsid w:val="00660B45"/>
    <w:rsid w:val="00661F6D"/>
    <w:rsid w:val="00691D3C"/>
    <w:rsid w:val="006F0D80"/>
    <w:rsid w:val="006F1A78"/>
    <w:rsid w:val="00700785"/>
    <w:rsid w:val="00703000"/>
    <w:rsid w:val="00705030"/>
    <w:rsid w:val="00753F92"/>
    <w:rsid w:val="0076594D"/>
    <w:rsid w:val="00786F7E"/>
    <w:rsid w:val="00796FF4"/>
    <w:rsid w:val="007A11A4"/>
    <w:rsid w:val="007E4F90"/>
    <w:rsid w:val="007E5274"/>
    <w:rsid w:val="007F7779"/>
    <w:rsid w:val="00804A31"/>
    <w:rsid w:val="00811B42"/>
    <w:rsid w:val="00825E6C"/>
    <w:rsid w:val="008508B2"/>
    <w:rsid w:val="008F24FA"/>
    <w:rsid w:val="00900C2A"/>
    <w:rsid w:val="00927DE7"/>
    <w:rsid w:val="00943768"/>
    <w:rsid w:val="00974F97"/>
    <w:rsid w:val="0098312D"/>
    <w:rsid w:val="009A76E1"/>
    <w:rsid w:val="009E6C55"/>
    <w:rsid w:val="00A002B4"/>
    <w:rsid w:val="00A05A15"/>
    <w:rsid w:val="00A324EB"/>
    <w:rsid w:val="00A57FD7"/>
    <w:rsid w:val="00A844F5"/>
    <w:rsid w:val="00B24BBC"/>
    <w:rsid w:val="00B325A8"/>
    <w:rsid w:val="00B65E8E"/>
    <w:rsid w:val="00B77293"/>
    <w:rsid w:val="00C07845"/>
    <w:rsid w:val="00C33413"/>
    <w:rsid w:val="00C46377"/>
    <w:rsid w:val="00C4648C"/>
    <w:rsid w:val="00C47EF6"/>
    <w:rsid w:val="00C56017"/>
    <w:rsid w:val="00C601EF"/>
    <w:rsid w:val="00CA30CA"/>
    <w:rsid w:val="00CB0067"/>
    <w:rsid w:val="00CB1FED"/>
    <w:rsid w:val="00CE16D3"/>
    <w:rsid w:val="00D52230"/>
    <w:rsid w:val="00D82F7A"/>
    <w:rsid w:val="00D84D79"/>
    <w:rsid w:val="00D912E4"/>
    <w:rsid w:val="00DA3B8F"/>
    <w:rsid w:val="00DB4E45"/>
    <w:rsid w:val="00DC29A3"/>
    <w:rsid w:val="00DD6301"/>
    <w:rsid w:val="00DE2455"/>
    <w:rsid w:val="00E16D57"/>
    <w:rsid w:val="00E71657"/>
    <w:rsid w:val="00E80AD4"/>
    <w:rsid w:val="00E951C0"/>
    <w:rsid w:val="00EB2E4D"/>
    <w:rsid w:val="00EB3B09"/>
    <w:rsid w:val="00EB4ABD"/>
    <w:rsid w:val="00EC31A3"/>
    <w:rsid w:val="00ED4A81"/>
    <w:rsid w:val="00EF253E"/>
    <w:rsid w:val="00F3248A"/>
    <w:rsid w:val="00F37203"/>
    <w:rsid w:val="00F458FE"/>
    <w:rsid w:val="00FD6D28"/>
    <w:rsid w:val="00FE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6FABA1"/>
  <w15:docId w15:val="{0877FB69-44FF-4225-99EE-75115F193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color w:val="000000" w:themeColor="text1"/>
        <w:sz w:val="22"/>
        <w:szCs w:val="22"/>
        <w:lang w:val="en-US" w:eastAsia="en-US" w:bidi="ar-SA"/>
      </w:rPr>
    </w:rPrDefault>
    <w:pPrDefault>
      <w:pPr>
        <w:spacing w:after="60" w:line="264" w:lineRule="auto"/>
      </w:pPr>
    </w:pPrDefault>
  </w:docDefaults>
  <w:latentStyles w:defLockedState="0" w:defUIPriority="7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0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8" w:qFormat="1"/>
    <w:lsdException w:name="List Number" w:uiPriority="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0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uiPriority="0"/>
    <w:lsdException w:name="Balloon Text" w:semiHidden="1" w:uiPriority="0" w:unhideWhenUsed="1"/>
    <w:lsdException w:name="Table Grid" w:uiPriority="0"/>
    <w:lsdException w:name="Table Theme" w:uiPriority="0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7845"/>
  </w:style>
  <w:style w:type="paragraph" w:styleId="Heading1">
    <w:name w:val="heading 1"/>
    <w:basedOn w:val="Normal"/>
    <w:uiPriority w:val="7"/>
    <w:qFormat/>
    <w:rsid w:val="00C07845"/>
    <w:pPr>
      <w:contextualSpacing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uiPriority w:val="7"/>
    <w:qFormat/>
    <w:rsid w:val="00C07845"/>
    <w:pPr>
      <w:keepNext/>
      <w:contextualSpacing/>
      <w:outlineLvl w:val="1"/>
    </w:pPr>
    <w:rPr>
      <w:rFonts w:cs="Arial"/>
      <w:bCs/>
      <w:iCs/>
      <w:sz w:val="24"/>
      <w:szCs w:val="28"/>
    </w:rPr>
  </w:style>
  <w:style w:type="paragraph" w:styleId="Heading3">
    <w:name w:val="heading 3"/>
    <w:basedOn w:val="Normal"/>
    <w:next w:val="Normal"/>
    <w:uiPriority w:val="7"/>
    <w:semiHidden/>
    <w:unhideWhenUsed/>
    <w:qFormat/>
    <w:pPr>
      <w:keepNext/>
      <w:spacing w:before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7"/>
    <w:semiHidden/>
    <w:unhideWhenUsed/>
    <w:qFormat/>
    <w:rsid w:val="00753F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7"/>
    <w:semiHidden/>
    <w:unhideWhenUsed/>
    <w:qFormat/>
    <w:rsid w:val="00753F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7"/>
    <w:semiHidden/>
    <w:unhideWhenUsed/>
    <w:qFormat/>
    <w:rsid w:val="00753F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7"/>
    <w:semiHidden/>
    <w:unhideWhenUsed/>
    <w:qFormat/>
    <w:rsid w:val="00753F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7"/>
    <w:semiHidden/>
    <w:unhideWhenUsed/>
    <w:qFormat/>
    <w:rsid w:val="00753F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7"/>
    <w:semiHidden/>
    <w:unhideWhenUsed/>
    <w:qFormat/>
    <w:rsid w:val="00753F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uiPriority w:val="2"/>
    <w:unhideWhenUsed/>
    <w:qFormat/>
    <w:rsid w:val="00C56017"/>
    <w:pPr>
      <w:spacing w:before="60" w:after="480"/>
      <w:contextualSpacing/>
      <w:jc w:val="right"/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8"/>
    <w:qFormat/>
    <w:rsid w:val="00C07845"/>
    <w:pPr>
      <w:numPr>
        <w:numId w:val="15"/>
      </w:numPr>
      <w:spacing w:after="240"/>
      <w:contextualSpacing/>
    </w:pPr>
  </w:style>
  <w:style w:type="paragraph" w:styleId="BalloonText">
    <w:name w:val="Balloon Text"/>
    <w:basedOn w:val="Normal"/>
    <w:uiPriority w:val="7"/>
    <w:semiHidden/>
    <w:unhideWhenUsed/>
    <w:rPr>
      <w:rFonts w:ascii="Tahoma" w:hAnsi="Tahoma"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EF253E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rsid w:val="00250D3B"/>
    <w:pPr>
      <w:spacing w:after="0"/>
      <w:jc w:val="right"/>
    </w:pPr>
    <w:rPr>
      <w:rFonts w:asciiTheme="majorHAnsi" w:eastAsiaTheme="majorEastAsia" w:hAnsiTheme="majorHAnsi"/>
    </w:rPr>
  </w:style>
  <w:style w:type="character" w:customStyle="1" w:styleId="FooterChar">
    <w:name w:val="Footer Char"/>
    <w:basedOn w:val="DefaultParagraphFont"/>
    <w:link w:val="Footer"/>
    <w:uiPriority w:val="99"/>
    <w:rsid w:val="00250D3B"/>
    <w:rPr>
      <w:rFonts w:asciiTheme="majorHAnsi" w:eastAsiaTheme="majorEastAsia" w:hAnsiTheme="majorHAnsi"/>
    </w:rPr>
  </w:style>
  <w:style w:type="paragraph" w:customStyle="1" w:styleId="Footer-Bold">
    <w:name w:val="Footer - Bold"/>
    <w:basedOn w:val="Footer"/>
    <w:link w:val="Footer-BoldChar"/>
    <w:uiPriority w:val="99"/>
    <w:rPr>
      <w:b/>
    </w:rPr>
  </w:style>
  <w:style w:type="character" w:customStyle="1" w:styleId="Footer-BoldChar">
    <w:name w:val="Footer - Bold Char"/>
    <w:basedOn w:val="FooterChar"/>
    <w:link w:val="Footer-Bold"/>
    <w:uiPriority w:val="99"/>
    <w:rPr>
      <w:rFonts w:asciiTheme="majorHAnsi" w:eastAsiaTheme="majorEastAsia" w:hAnsiTheme="majorHAnsi"/>
      <w:b/>
    </w:rPr>
  </w:style>
  <w:style w:type="paragraph" w:styleId="Title">
    <w:name w:val="Title"/>
    <w:basedOn w:val="Normal"/>
    <w:link w:val="TitleChar"/>
    <w:uiPriority w:val="1"/>
    <w:qFormat/>
    <w:rsid w:val="00250D3B"/>
    <w:pPr>
      <w:pBdr>
        <w:bottom w:val="single" w:sz="4" w:space="1" w:color="000000" w:themeColor="text1"/>
      </w:pBdr>
      <w:spacing w:after="0"/>
      <w:contextualSpacing/>
      <w:jc w:val="right"/>
    </w:pPr>
    <w:rPr>
      <w:rFonts w:asciiTheme="majorHAnsi" w:eastAsiaTheme="majorEastAsia" w:hAnsiTheme="majorHAnsi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50D3B"/>
    <w:rPr>
      <w:rFonts w:asciiTheme="majorHAnsi" w:eastAsiaTheme="majorEastAsia" w:hAnsiTheme="majorHAnsi" w:cstheme="majorBidi"/>
      <w:b/>
      <w:kern w:val="28"/>
      <w:sz w:val="32"/>
      <w:szCs w:val="56"/>
    </w:rPr>
  </w:style>
  <w:style w:type="paragraph" w:styleId="Bibliography">
    <w:name w:val="Bibliography"/>
    <w:basedOn w:val="Normal"/>
    <w:next w:val="Normal"/>
    <w:uiPriority w:val="37"/>
    <w:semiHidden/>
    <w:unhideWhenUsed/>
    <w:rsid w:val="00753F92"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F253E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F253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253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253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253E"/>
    <w:rPr>
      <w:b/>
      <w:bCs/>
      <w:caps w:val="0"/>
      <w:smallCaps/>
      <w:color w:val="365F91" w:themeColor="accent1" w:themeShade="BF"/>
      <w:spacing w:val="5"/>
    </w:rPr>
  </w:style>
  <w:style w:type="paragraph" w:styleId="BlockText">
    <w:name w:val="Block Text"/>
    <w:basedOn w:val="Normal"/>
    <w:uiPriority w:val="7"/>
    <w:semiHidden/>
    <w:unhideWhenUsed/>
    <w:rsid w:val="00EF253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7"/>
    <w:semiHidden/>
    <w:unhideWhenUsed/>
    <w:rsid w:val="00753F9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7"/>
    <w:semiHidden/>
    <w:rsid w:val="00753F92"/>
  </w:style>
  <w:style w:type="paragraph" w:styleId="BodyText2">
    <w:name w:val="Body Text 2"/>
    <w:basedOn w:val="Normal"/>
    <w:link w:val="BodyText2Char"/>
    <w:uiPriority w:val="7"/>
    <w:semiHidden/>
    <w:unhideWhenUsed/>
    <w:rsid w:val="00753F9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7"/>
    <w:semiHidden/>
    <w:rsid w:val="00753F92"/>
  </w:style>
  <w:style w:type="paragraph" w:styleId="BodyText3">
    <w:name w:val="Body Text 3"/>
    <w:basedOn w:val="Normal"/>
    <w:link w:val="BodyText3Char"/>
    <w:uiPriority w:val="7"/>
    <w:semiHidden/>
    <w:unhideWhenUsed/>
    <w:rsid w:val="00753F9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7"/>
    <w:semiHidden/>
    <w:rsid w:val="00753F9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7"/>
    <w:semiHidden/>
    <w:unhideWhenUsed/>
    <w:rsid w:val="00753F92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7"/>
    <w:semiHidden/>
    <w:rsid w:val="00753F92"/>
  </w:style>
  <w:style w:type="paragraph" w:styleId="BodyTextIndent">
    <w:name w:val="Body Text Indent"/>
    <w:basedOn w:val="Normal"/>
    <w:link w:val="BodyTextIndentChar"/>
    <w:uiPriority w:val="7"/>
    <w:semiHidden/>
    <w:unhideWhenUsed/>
    <w:rsid w:val="00753F9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7"/>
    <w:semiHidden/>
    <w:rsid w:val="00753F92"/>
  </w:style>
  <w:style w:type="paragraph" w:styleId="BodyTextFirstIndent2">
    <w:name w:val="Body Text First Indent 2"/>
    <w:basedOn w:val="BodyTextIndent"/>
    <w:link w:val="BodyTextFirstIndent2Char"/>
    <w:uiPriority w:val="7"/>
    <w:semiHidden/>
    <w:unhideWhenUsed/>
    <w:rsid w:val="00753F92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7"/>
    <w:semiHidden/>
    <w:rsid w:val="00753F92"/>
  </w:style>
  <w:style w:type="paragraph" w:styleId="BodyTextIndent2">
    <w:name w:val="Body Text Indent 2"/>
    <w:basedOn w:val="Normal"/>
    <w:link w:val="BodyTextIndent2Char"/>
    <w:uiPriority w:val="7"/>
    <w:semiHidden/>
    <w:unhideWhenUsed/>
    <w:rsid w:val="00753F9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7"/>
    <w:semiHidden/>
    <w:rsid w:val="00753F92"/>
  </w:style>
  <w:style w:type="paragraph" w:styleId="BodyTextIndent3">
    <w:name w:val="Body Text Indent 3"/>
    <w:basedOn w:val="Normal"/>
    <w:link w:val="BodyTextIndent3Char"/>
    <w:uiPriority w:val="7"/>
    <w:semiHidden/>
    <w:unhideWhenUsed/>
    <w:rsid w:val="00753F9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7"/>
    <w:semiHidden/>
    <w:rsid w:val="00753F9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53F9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7"/>
    <w:semiHidden/>
    <w:unhideWhenUsed/>
    <w:qFormat/>
    <w:rsid w:val="00753F92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7"/>
    <w:semiHidden/>
    <w:rsid w:val="00753F92"/>
  </w:style>
  <w:style w:type="table" w:styleId="ColorfulGrid">
    <w:name w:val="Colorful Grid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7"/>
    <w:semiHidden/>
    <w:unhideWhenUsed/>
    <w:rsid w:val="00753F9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7"/>
    <w:semiHidden/>
    <w:unhideWhenUsed/>
    <w:rsid w:val="00753F9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7"/>
    <w:semiHidden/>
    <w:rsid w:val="00753F9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7"/>
    <w:semiHidden/>
    <w:unhideWhenUsed/>
    <w:rsid w:val="00753F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7"/>
    <w:semiHidden/>
    <w:rsid w:val="00753F9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7"/>
    <w:semiHidden/>
    <w:unhideWhenUsed/>
    <w:rsid w:val="00753F92"/>
  </w:style>
  <w:style w:type="character" w:customStyle="1" w:styleId="DateChar">
    <w:name w:val="Date Char"/>
    <w:basedOn w:val="DefaultParagraphFont"/>
    <w:link w:val="Date"/>
    <w:uiPriority w:val="7"/>
    <w:semiHidden/>
    <w:rsid w:val="00753F92"/>
  </w:style>
  <w:style w:type="paragraph" w:styleId="DocumentMap">
    <w:name w:val="Document Map"/>
    <w:basedOn w:val="Normal"/>
    <w:link w:val="DocumentMapChar"/>
    <w:uiPriority w:val="7"/>
    <w:semiHidden/>
    <w:unhideWhenUsed/>
    <w:rsid w:val="00753F9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7"/>
    <w:semiHidden/>
    <w:rsid w:val="00753F9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7"/>
    <w:semiHidden/>
    <w:unhideWhenUsed/>
    <w:rsid w:val="00753F9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7"/>
    <w:semiHidden/>
    <w:rsid w:val="00753F92"/>
  </w:style>
  <w:style w:type="character" w:styleId="Emphasis">
    <w:name w:val="Emphasis"/>
    <w:basedOn w:val="DefaultParagraphFont"/>
    <w:uiPriority w:val="7"/>
    <w:semiHidden/>
    <w:unhideWhenUsed/>
    <w:qFormat/>
    <w:rsid w:val="00753F92"/>
    <w:rPr>
      <w:i/>
      <w:iCs/>
    </w:rPr>
  </w:style>
  <w:style w:type="character" w:styleId="EndnoteReference">
    <w:name w:val="endnote reference"/>
    <w:basedOn w:val="DefaultParagraphFont"/>
    <w:uiPriority w:val="7"/>
    <w:semiHidden/>
    <w:unhideWhenUsed/>
    <w:rsid w:val="00753F92"/>
    <w:rPr>
      <w:vertAlign w:val="superscript"/>
    </w:rPr>
  </w:style>
  <w:style w:type="paragraph" w:styleId="EndnoteText">
    <w:name w:val="endnote text"/>
    <w:basedOn w:val="Normal"/>
    <w:link w:val="EndnoteTextCh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7"/>
    <w:semiHidden/>
    <w:rsid w:val="00753F92"/>
    <w:rPr>
      <w:szCs w:val="20"/>
    </w:rPr>
  </w:style>
  <w:style w:type="paragraph" w:styleId="EnvelopeAddress">
    <w:name w:val="envelope address"/>
    <w:basedOn w:val="Normal"/>
    <w:uiPriority w:val="7"/>
    <w:semiHidden/>
    <w:unhideWhenUsed/>
    <w:rsid w:val="00753F9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7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7"/>
    <w:semiHidden/>
    <w:unhideWhenUsed/>
    <w:rsid w:val="00753F92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7"/>
    <w:semiHidden/>
    <w:unhideWhenUsed/>
    <w:rsid w:val="00753F92"/>
    <w:rPr>
      <w:vertAlign w:val="superscript"/>
    </w:rPr>
  </w:style>
  <w:style w:type="paragraph" w:styleId="FootnoteText">
    <w:name w:val="footnote text"/>
    <w:basedOn w:val="Normal"/>
    <w:link w:val="FootnoteTextCh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7"/>
    <w:semiHidden/>
    <w:rsid w:val="00753F92"/>
    <w:rPr>
      <w:szCs w:val="20"/>
    </w:rPr>
  </w:style>
  <w:style w:type="table" w:styleId="GridTable1Light">
    <w:name w:val="Grid Table 1 Light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753F92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7"/>
    <w:semiHidden/>
    <w:rsid w:val="00753F9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7"/>
    <w:semiHidden/>
    <w:rsid w:val="00753F9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7"/>
    <w:semiHidden/>
    <w:rsid w:val="00753F9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7"/>
    <w:semiHidden/>
    <w:rsid w:val="00753F9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7"/>
    <w:semiHidden/>
    <w:rsid w:val="00753F9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7"/>
    <w:semiHidden/>
    <w:rsid w:val="00753F9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7"/>
    <w:semiHidden/>
    <w:unhideWhenUsed/>
    <w:rsid w:val="00753F92"/>
  </w:style>
  <w:style w:type="paragraph" w:styleId="HTMLAddress">
    <w:name w:val="HTML Address"/>
    <w:basedOn w:val="Normal"/>
    <w:link w:val="HTMLAddressChar"/>
    <w:uiPriority w:val="7"/>
    <w:semiHidden/>
    <w:unhideWhenUsed/>
    <w:rsid w:val="00753F9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7"/>
    <w:semiHidden/>
    <w:rsid w:val="00753F92"/>
    <w:rPr>
      <w:i/>
      <w:iCs/>
    </w:rPr>
  </w:style>
  <w:style w:type="character" w:styleId="HTMLCite">
    <w:name w:val="HTML Cite"/>
    <w:basedOn w:val="DefaultParagraphFont"/>
    <w:uiPriority w:val="7"/>
    <w:semiHidden/>
    <w:unhideWhenUsed/>
    <w:rsid w:val="00753F92"/>
    <w:rPr>
      <w:i/>
      <w:iCs/>
    </w:rPr>
  </w:style>
  <w:style w:type="character" w:styleId="HTMLCode">
    <w:name w:val="HTML Code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7"/>
    <w:semiHidden/>
    <w:unhideWhenUsed/>
    <w:rsid w:val="00753F92"/>
    <w:rPr>
      <w:i/>
      <w:iCs/>
    </w:rPr>
  </w:style>
  <w:style w:type="character" w:styleId="HTMLKeyboard">
    <w:name w:val="HTML Keyboard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7"/>
    <w:semiHidden/>
    <w:rsid w:val="00753F9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7"/>
    <w:semiHidden/>
    <w:unhideWhenUsed/>
    <w:rsid w:val="00753F9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7"/>
    <w:semiHidden/>
    <w:unhideWhenUsed/>
    <w:rsid w:val="00753F92"/>
    <w:rPr>
      <w:i/>
      <w:iCs/>
    </w:rPr>
  </w:style>
  <w:style w:type="character" w:styleId="Hyperlink">
    <w:name w:val="Hyperlink"/>
    <w:basedOn w:val="DefaultParagraphFont"/>
    <w:uiPriority w:val="7"/>
    <w:semiHidden/>
    <w:unhideWhenUsed/>
    <w:rsid w:val="00753F92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7"/>
    <w:semiHidden/>
    <w:unhideWhenUsed/>
    <w:rsid w:val="00753F9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61F6D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53F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7"/>
    <w:semiHidden/>
    <w:unhideWhenUsed/>
    <w:rsid w:val="00753F92"/>
  </w:style>
  <w:style w:type="paragraph" w:styleId="List">
    <w:name w:val="List"/>
    <w:basedOn w:val="Normal"/>
    <w:uiPriority w:val="7"/>
    <w:semiHidden/>
    <w:unhideWhenUsed/>
    <w:rsid w:val="00753F92"/>
    <w:pPr>
      <w:ind w:left="360" w:hanging="360"/>
      <w:contextualSpacing/>
    </w:pPr>
  </w:style>
  <w:style w:type="paragraph" w:styleId="List2">
    <w:name w:val="List 2"/>
    <w:basedOn w:val="Normal"/>
    <w:uiPriority w:val="7"/>
    <w:semiHidden/>
    <w:unhideWhenUsed/>
    <w:rsid w:val="00753F92"/>
    <w:pPr>
      <w:ind w:left="720" w:hanging="360"/>
      <w:contextualSpacing/>
    </w:pPr>
  </w:style>
  <w:style w:type="paragraph" w:styleId="List3">
    <w:name w:val="List 3"/>
    <w:basedOn w:val="Normal"/>
    <w:uiPriority w:val="7"/>
    <w:semiHidden/>
    <w:unhideWhenUsed/>
    <w:rsid w:val="00753F92"/>
    <w:pPr>
      <w:ind w:left="1080" w:hanging="360"/>
      <w:contextualSpacing/>
    </w:pPr>
  </w:style>
  <w:style w:type="paragraph" w:styleId="List4">
    <w:name w:val="List 4"/>
    <w:basedOn w:val="Normal"/>
    <w:uiPriority w:val="7"/>
    <w:semiHidden/>
    <w:unhideWhenUsed/>
    <w:rsid w:val="00753F92"/>
    <w:pPr>
      <w:ind w:left="1440" w:hanging="360"/>
      <w:contextualSpacing/>
    </w:pPr>
  </w:style>
  <w:style w:type="paragraph" w:styleId="List5">
    <w:name w:val="List 5"/>
    <w:basedOn w:val="Normal"/>
    <w:uiPriority w:val="7"/>
    <w:semiHidden/>
    <w:unhideWhenUsed/>
    <w:rsid w:val="00753F92"/>
    <w:pPr>
      <w:ind w:left="1800" w:hanging="360"/>
      <w:contextualSpacing/>
    </w:pPr>
  </w:style>
  <w:style w:type="paragraph" w:styleId="ListBullet2">
    <w:name w:val="List Bullet 2"/>
    <w:basedOn w:val="Normal"/>
    <w:uiPriority w:val="7"/>
    <w:semiHidden/>
    <w:unhideWhenUsed/>
    <w:rsid w:val="00753F92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7"/>
    <w:semiHidden/>
    <w:unhideWhenUsed/>
    <w:rsid w:val="00753F92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7"/>
    <w:semiHidden/>
    <w:unhideWhenUsed/>
    <w:rsid w:val="00753F92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7"/>
    <w:semiHidden/>
    <w:unhideWhenUsed/>
    <w:rsid w:val="00753F92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7"/>
    <w:semiHidden/>
    <w:unhideWhenUsed/>
    <w:rsid w:val="00753F9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7"/>
    <w:semiHidden/>
    <w:unhideWhenUsed/>
    <w:rsid w:val="00753F9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7"/>
    <w:semiHidden/>
    <w:unhideWhenUsed/>
    <w:rsid w:val="00753F9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7"/>
    <w:semiHidden/>
    <w:unhideWhenUsed/>
    <w:rsid w:val="00753F9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7"/>
    <w:semiHidden/>
    <w:unhideWhenUsed/>
    <w:rsid w:val="00753F92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qFormat/>
    <w:rsid w:val="00C07845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7"/>
    <w:semiHidden/>
    <w:unhideWhenUsed/>
    <w:rsid w:val="00753F92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7"/>
    <w:semiHidden/>
    <w:unhideWhenUsed/>
    <w:rsid w:val="00753F92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7"/>
    <w:semiHidden/>
    <w:unhideWhenUsed/>
    <w:rsid w:val="00753F92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7"/>
    <w:semiHidden/>
    <w:unhideWhenUsed/>
    <w:rsid w:val="00753F92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753F9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7"/>
    <w:semiHidden/>
    <w:unhideWhenUsed/>
    <w:rsid w:val="00753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7"/>
    <w:semiHidden/>
    <w:rsid w:val="00753F9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753F9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7"/>
    <w:semiHidden/>
    <w:unhideWhenUsed/>
    <w:rsid w:val="00753F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7"/>
    <w:semiHidden/>
    <w:rsid w:val="00753F9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753F92"/>
    <w:pPr>
      <w:spacing w:after="0" w:line="240" w:lineRule="auto"/>
    </w:pPr>
  </w:style>
  <w:style w:type="paragraph" w:styleId="NormalWeb">
    <w:name w:val="Normal (Web)"/>
    <w:basedOn w:val="Normal"/>
    <w:uiPriority w:val="7"/>
    <w:semiHidden/>
    <w:unhideWhenUsed/>
    <w:rsid w:val="00753F9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7"/>
    <w:semiHidden/>
    <w:unhideWhenUsed/>
    <w:rsid w:val="00753F9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7"/>
    <w:semiHidden/>
    <w:unhideWhenUsed/>
    <w:rsid w:val="00753F9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7"/>
    <w:semiHidden/>
    <w:rsid w:val="00753F92"/>
  </w:style>
  <w:style w:type="character" w:styleId="PageNumber">
    <w:name w:val="page number"/>
    <w:basedOn w:val="DefaultParagraphFont"/>
    <w:uiPriority w:val="7"/>
    <w:semiHidden/>
    <w:unhideWhenUsed/>
    <w:rsid w:val="00753F92"/>
  </w:style>
  <w:style w:type="table" w:styleId="PlainTable1">
    <w:name w:val="Plain Table 1"/>
    <w:basedOn w:val="TableNormal"/>
    <w:uiPriority w:val="4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semiHidden/>
    <w:rsid w:val="00753F92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7"/>
    <w:semiHidden/>
    <w:unhideWhenUsed/>
    <w:rsid w:val="00753F92"/>
  </w:style>
  <w:style w:type="character" w:customStyle="1" w:styleId="SalutationChar">
    <w:name w:val="Salutation Char"/>
    <w:basedOn w:val="DefaultParagraphFont"/>
    <w:link w:val="Salutation"/>
    <w:uiPriority w:val="7"/>
    <w:semiHidden/>
    <w:rsid w:val="00753F92"/>
  </w:style>
  <w:style w:type="paragraph" w:styleId="Signature">
    <w:name w:val="Signature"/>
    <w:basedOn w:val="Normal"/>
    <w:link w:val="SignatureCh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7"/>
    <w:semiHidden/>
    <w:rsid w:val="00753F92"/>
  </w:style>
  <w:style w:type="character" w:styleId="SmartHyperlink">
    <w:name w:val="Smart Hyperlink"/>
    <w:basedOn w:val="DefaultParagraphFont"/>
    <w:uiPriority w:val="99"/>
    <w:semiHidden/>
    <w:unhideWhenUsed/>
    <w:rsid w:val="00753F92"/>
    <w:rPr>
      <w:u w:val="dotted"/>
    </w:rPr>
  </w:style>
  <w:style w:type="character" w:styleId="Strong">
    <w:name w:val="Strong"/>
    <w:basedOn w:val="DefaultParagraphFont"/>
    <w:uiPriority w:val="7"/>
    <w:semiHidden/>
    <w:unhideWhenUsed/>
    <w:qFormat/>
    <w:rsid w:val="00753F92"/>
    <w:rPr>
      <w:b/>
      <w:bCs/>
    </w:rPr>
  </w:style>
  <w:style w:type="paragraph" w:styleId="Subtitle">
    <w:name w:val="Subtitle"/>
    <w:basedOn w:val="Normal"/>
    <w:link w:val="SubtitleChar"/>
    <w:uiPriority w:val="7"/>
    <w:semiHidden/>
    <w:unhideWhenUsed/>
    <w:qFormat/>
    <w:rsid w:val="00C07845"/>
    <w:pPr>
      <w:numPr>
        <w:ilvl w:val="1"/>
      </w:numPr>
      <w:spacing w:after="160"/>
      <w:contextualSpacing/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7"/>
    <w:semiHidden/>
    <w:rsid w:val="00C07845"/>
    <w:rPr>
      <w:rFonts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53F9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53F92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753F9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753F9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753F9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753F9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753F9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753F9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753F9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753F9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753F9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753F9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753F9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753F9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753F9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753F9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753F9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753F9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753F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753F9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753F9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753F9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753F9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753F9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7"/>
    <w:semiHidden/>
    <w:unhideWhenUsed/>
    <w:rsid w:val="00753F9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7"/>
    <w:semiHidden/>
    <w:unhideWhenUsed/>
    <w:rsid w:val="00753F92"/>
    <w:pPr>
      <w:spacing w:after="0"/>
    </w:pPr>
  </w:style>
  <w:style w:type="table" w:styleId="TableProfessional">
    <w:name w:val="Table Professional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753F9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753F9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753F9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753F9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753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753F9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753F9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753F9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7"/>
    <w:semiHidden/>
    <w:unhideWhenUsed/>
    <w:rsid w:val="00753F9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7"/>
    <w:semiHidden/>
    <w:unhideWhenUsed/>
    <w:rsid w:val="00753F92"/>
    <w:pPr>
      <w:spacing w:after="100"/>
    </w:pPr>
  </w:style>
  <w:style w:type="paragraph" w:styleId="TOC2">
    <w:name w:val="toc 2"/>
    <w:basedOn w:val="Normal"/>
    <w:next w:val="Normal"/>
    <w:autoRedefine/>
    <w:uiPriority w:val="7"/>
    <w:semiHidden/>
    <w:unhideWhenUsed/>
    <w:rsid w:val="00753F9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7"/>
    <w:semiHidden/>
    <w:unhideWhenUsed/>
    <w:rsid w:val="00753F9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7"/>
    <w:semiHidden/>
    <w:unhideWhenUsed/>
    <w:rsid w:val="00753F9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7"/>
    <w:semiHidden/>
    <w:unhideWhenUsed/>
    <w:rsid w:val="00753F9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7"/>
    <w:semiHidden/>
    <w:unhideWhenUsed/>
    <w:rsid w:val="00753F9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7"/>
    <w:semiHidden/>
    <w:unhideWhenUsed/>
    <w:rsid w:val="00753F9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7"/>
    <w:semiHidden/>
    <w:unhideWhenUsed/>
    <w:rsid w:val="00753F9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7"/>
    <w:semiHidden/>
    <w:unhideWhenUsed/>
    <w:rsid w:val="00753F9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4A31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53F9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mpl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4C393F2C2EC4756B21F49AE2DE72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296F0A-C4B1-4839-8FAA-66537E6DAFF0}"/>
      </w:docPartPr>
      <w:docPartBody>
        <w:p w:rsidR="00000000" w:rsidRDefault="00135267">
          <w:pPr>
            <w:pStyle w:val="54C393F2C2EC4756B21F49AE2DE729B0"/>
          </w:pPr>
          <w:r>
            <w:t>Your Name</w:t>
          </w:r>
        </w:p>
      </w:docPartBody>
    </w:docPart>
    <w:docPart>
      <w:docPartPr>
        <w:name w:val="91F52B07CD444053A92BC8F6E36A4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0E7FCC-EB5D-461C-88D5-6AD8D6ABF2CF}"/>
      </w:docPartPr>
      <w:docPartBody>
        <w:p w:rsidR="00000000" w:rsidRDefault="00135267">
          <w:pPr>
            <w:pStyle w:val="91F52B07CD444053A92BC8F6E36A4DD7"/>
          </w:pPr>
          <w:r>
            <w:t>Street Address, City, ST ZIP Code</w:t>
          </w:r>
        </w:p>
      </w:docPartBody>
    </w:docPart>
    <w:docPart>
      <w:docPartPr>
        <w:name w:val="231C82E119F04F72984632F031225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7C7F59-6C82-4B8B-BD5A-8629DA7142BF}"/>
      </w:docPartPr>
      <w:docPartBody>
        <w:p w:rsidR="00000000" w:rsidRDefault="00135267">
          <w:pPr>
            <w:pStyle w:val="231C82E119F04F72984632F031225D3E"/>
          </w:pPr>
          <w:r>
            <w:t>Objective</w:t>
          </w:r>
        </w:p>
      </w:docPartBody>
    </w:docPart>
    <w:docPart>
      <w:docPartPr>
        <w:name w:val="15E2BC337F1A40DE9FCFC4FAA7EAA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9C0D6-0E93-4547-8D2D-8F4E4D0264D6}"/>
      </w:docPartPr>
      <w:docPartBody>
        <w:p w:rsidR="00000000" w:rsidRDefault="00135267">
          <w:pPr>
            <w:pStyle w:val="15E2BC337F1A40DE9FCFC4FAA7EAAFCA"/>
          </w:pPr>
          <w:r>
            <w:t>Check out the few quick tips below to help you get started. To replace any tip text with your own, just select it and start typing.</w:t>
          </w:r>
        </w:p>
      </w:docPartBody>
    </w:docPart>
    <w:docPart>
      <w:docPartPr>
        <w:name w:val="610AAA068DE34A94AFF8D9BAB1EE9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BBAC8-6E6E-4078-8748-10B8ADC82B77}"/>
      </w:docPartPr>
      <w:docPartBody>
        <w:p w:rsidR="00000000" w:rsidRDefault="00135267">
          <w:pPr>
            <w:pStyle w:val="610AAA068DE34A94AFF8D9BAB1EE935A"/>
          </w:pPr>
          <w:r>
            <w:t xml:space="preserve">Skills &amp; </w:t>
          </w:r>
          <w:r>
            <w:t>Abilities</w:t>
          </w:r>
        </w:p>
      </w:docPartBody>
    </w:docPart>
    <w:docPart>
      <w:docPartPr>
        <w:name w:val="4675A2CB22CC4013A65FC3752CAE4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092DE-EB8A-4763-A686-129150D9040C}"/>
      </w:docPartPr>
      <w:docPartBody>
        <w:p w:rsidR="00000000" w:rsidRDefault="00135267">
          <w:pPr>
            <w:pStyle w:val="4675A2CB22CC4013A65FC3752CAE4FE5"/>
          </w:pPr>
          <w:r>
            <w:t>Experience</w:t>
          </w:r>
        </w:p>
      </w:docPartBody>
    </w:docPart>
    <w:docPart>
      <w:docPartPr>
        <w:name w:val="BEF79FFAB2D548F3A6E89EC05A7E34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225C0-B8BE-40BE-9D1E-AFFA9CB6D8BC}"/>
      </w:docPartPr>
      <w:docPartBody>
        <w:p w:rsidR="00000000" w:rsidRDefault="00135267">
          <w:pPr>
            <w:pStyle w:val="BEF79FFAB2D548F3A6E89EC05A7E34B6"/>
          </w:pPr>
          <w:r>
            <w:t>Ed</w:t>
          </w:r>
          <w:r>
            <w:t>ucation</w:t>
          </w:r>
        </w:p>
      </w:docPartBody>
    </w:docPart>
    <w:docPart>
      <w:docPartPr>
        <w:name w:val="F75E2846A5224C9EA130B90C0C630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1183A2-3E94-4DEC-AFBD-4B184294C6A7}"/>
      </w:docPartPr>
      <w:docPartBody>
        <w:p w:rsidR="00000000" w:rsidRDefault="00135267" w:rsidP="00135267">
          <w:pPr>
            <w:pStyle w:val="F75E2846A5224C9EA130B90C0C630C31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Yu Gothic"/>
    <w:charset w:val="80"/>
    <w:family w:val="swiss"/>
    <w:pitch w:val="variable"/>
    <w:sig w:usb0="E00002FF" w:usb1="6AC7FFFF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67"/>
    <w:rsid w:val="0013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C393F2C2EC4756B21F49AE2DE729B0">
    <w:name w:val="54C393F2C2EC4756B21F49AE2DE729B0"/>
  </w:style>
  <w:style w:type="paragraph" w:customStyle="1" w:styleId="91F52B07CD444053A92BC8F6E36A4DD7">
    <w:name w:val="91F52B07CD444053A92BC8F6E36A4DD7"/>
  </w:style>
  <w:style w:type="paragraph" w:customStyle="1" w:styleId="A758842B6B7E4289905B31A2F633FC72">
    <w:name w:val="A758842B6B7E4289905B31A2F633FC72"/>
  </w:style>
  <w:style w:type="paragraph" w:customStyle="1" w:styleId="48C2A6CCA4554650B886B5757F68A132">
    <w:name w:val="48C2A6CCA4554650B886B5757F68A132"/>
  </w:style>
  <w:style w:type="paragraph" w:customStyle="1" w:styleId="231C82E119F04F72984632F031225D3E">
    <w:name w:val="231C82E119F04F72984632F031225D3E"/>
  </w:style>
  <w:style w:type="paragraph" w:customStyle="1" w:styleId="15E2BC337F1A40DE9FCFC4FAA7EAAFCA">
    <w:name w:val="15E2BC337F1A40DE9FCFC4FAA7EAAFCA"/>
  </w:style>
  <w:style w:type="paragraph" w:customStyle="1" w:styleId="610AAA068DE34A94AFF8D9BAB1EE935A">
    <w:name w:val="610AAA068DE34A94AFF8D9BAB1EE935A"/>
  </w:style>
  <w:style w:type="paragraph" w:customStyle="1" w:styleId="37AFD8A0F1AC4607B35755FEAE89E3F9">
    <w:name w:val="37AFD8A0F1AC4607B35755FEAE89E3F9"/>
  </w:style>
  <w:style w:type="paragraph" w:customStyle="1" w:styleId="4675A2CB22CC4013A65FC3752CAE4FE5">
    <w:name w:val="4675A2CB22CC4013A65FC3752CAE4FE5"/>
  </w:style>
  <w:style w:type="paragraph" w:customStyle="1" w:styleId="5390C670F7AC4473AA049353CF350B61">
    <w:name w:val="5390C670F7AC4473AA049353CF350B61"/>
  </w:style>
  <w:style w:type="paragraph" w:customStyle="1" w:styleId="B34AD7A842504CD5ACD39A67175C9197">
    <w:name w:val="B34AD7A842504CD5ACD39A67175C9197"/>
  </w:style>
  <w:style w:type="paragraph" w:customStyle="1" w:styleId="F411F4F1407E47BEA349DD9E9A04848C">
    <w:name w:val="F411F4F1407E47BEA349DD9E9A04848C"/>
  </w:style>
  <w:style w:type="paragraph" w:customStyle="1" w:styleId="5F38226C53FF4880B664D94606341E41">
    <w:name w:val="5F38226C53FF4880B664D94606341E41"/>
  </w:style>
  <w:style w:type="paragraph" w:customStyle="1" w:styleId="185E8923345B49F4B56E987E065C80B5">
    <w:name w:val="185E8923345B49F4B56E987E065C80B5"/>
  </w:style>
  <w:style w:type="paragraph" w:customStyle="1" w:styleId="FEECE6A26E4A4FE99C7E4B35B69360FE">
    <w:name w:val="FEECE6A26E4A4FE99C7E4B35B69360FE"/>
  </w:style>
  <w:style w:type="paragraph" w:customStyle="1" w:styleId="8300EF30251944D79D5C5F147A6B7D39">
    <w:name w:val="8300EF30251944D79D5C5F147A6B7D39"/>
  </w:style>
  <w:style w:type="paragraph" w:customStyle="1" w:styleId="8D40EC84891A4BA19BD29291D335F526">
    <w:name w:val="8D40EC84891A4BA19BD29291D335F526"/>
  </w:style>
  <w:style w:type="paragraph" w:customStyle="1" w:styleId="5011137380034D708F58F28E541DF9A8">
    <w:name w:val="5011137380034D708F58F28E541DF9A8"/>
  </w:style>
  <w:style w:type="paragraph" w:customStyle="1" w:styleId="2D7CB952438D4ED29243EA94100CBFEF">
    <w:name w:val="2D7CB952438D4ED29243EA94100CBFEF"/>
  </w:style>
  <w:style w:type="paragraph" w:customStyle="1" w:styleId="BEF79FFAB2D548F3A6E89EC05A7E34B6">
    <w:name w:val="BEF79FFAB2D548F3A6E89EC05A7E34B6"/>
  </w:style>
  <w:style w:type="paragraph" w:customStyle="1" w:styleId="9F7F9D7528A64D3A99D275BAA2F3D6EB">
    <w:name w:val="9F7F9D7528A64D3A99D275BAA2F3D6EB"/>
  </w:style>
  <w:style w:type="paragraph" w:customStyle="1" w:styleId="1292C40BE49C40D8A8C859476C3D57C9">
    <w:name w:val="1292C40BE49C40D8A8C859476C3D57C9"/>
  </w:style>
  <w:style w:type="paragraph" w:customStyle="1" w:styleId="5A7A92DA076E48FAAF6CCB2F0B8F762D">
    <w:name w:val="5A7A92DA076E48FAAF6CCB2F0B8F762D"/>
  </w:style>
  <w:style w:type="paragraph" w:customStyle="1" w:styleId="FB0010A8544F4D32920CECE346B2D7B9">
    <w:name w:val="FB0010A8544F4D32920CECE346B2D7B9"/>
  </w:style>
  <w:style w:type="paragraph" w:customStyle="1" w:styleId="84AF6F789DD04F72A0FB6DD5C5801E59">
    <w:name w:val="84AF6F789DD04F72A0FB6DD5C5801E59"/>
  </w:style>
  <w:style w:type="paragraph" w:customStyle="1" w:styleId="9BF39A608A0B4A399C9D0AA11889C460">
    <w:name w:val="9BF39A608A0B4A399C9D0AA11889C460"/>
  </w:style>
  <w:style w:type="paragraph" w:customStyle="1" w:styleId="7AC2C944D01E4780B2E427F90925B931">
    <w:name w:val="7AC2C944D01E4780B2E427F90925B931"/>
  </w:style>
  <w:style w:type="paragraph" w:customStyle="1" w:styleId="E8D9C2FC3CA54CCAB915C3E663296FA7">
    <w:name w:val="E8D9C2FC3CA54CCAB915C3E663296FA7"/>
  </w:style>
  <w:style w:type="paragraph" w:customStyle="1" w:styleId="6F202B8B93884D24B3B39903BF6B2756">
    <w:name w:val="6F202B8B93884D24B3B39903BF6B2756"/>
  </w:style>
  <w:style w:type="paragraph" w:customStyle="1" w:styleId="FF6B8B96A459459FAC0CC26AE1F82F36">
    <w:name w:val="FF6B8B96A459459FAC0CC26AE1F82F36"/>
  </w:style>
  <w:style w:type="paragraph" w:customStyle="1" w:styleId="3C49627BBC4946788189E3B308952885">
    <w:name w:val="3C49627BBC4946788189E3B308952885"/>
  </w:style>
  <w:style w:type="paragraph" w:customStyle="1" w:styleId="A6AD05ED042241A59AA953BBC5EAC677">
    <w:name w:val="A6AD05ED042241A59AA953BBC5EAC677"/>
  </w:style>
  <w:style w:type="paragraph" w:customStyle="1" w:styleId="F8F95E2CB26746C99A17543132269E0E">
    <w:name w:val="F8F95E2CB26746C99A17543132269E0E"/>
    <w:rsid w:val="00135267"/>
  </w:style>
  <w:style w:type="paragraph" w:customStyle="1" w:styleId="E97390FEBA4247C6B864E248DA6A4658">
    <w:name w:val="E97390FEBA4247C6B864E248DA6A4658"/>
    <w:rsid w:val="00135267"/>
  </w:style>
  <w:style w:type="paragraph" w:customStyle="1" w:styleId="F75E2846A5224C9EA130B90C0C630C31">
    <w:name w:val="F75E2846A5224C9EA130B90C0C630C31"/>
    <w:rsid w:val="00135267"/>
  </w:style>
  <w:style w:type="paragraph" w:customStyle="1" w:styleId="B7DDCF7D00324DE5A14A2A333319FEDD">
    <w:name w:val="B7DDCF7D00324DE5A14A2A333319FEDD"/>
    <w:rsid w:val="00135267"/>
  </w:style>
  <w:style w:type="paragraph" w:customStyle="1" w:styleId="A6AED28A3D984921A5E50F5007A18989">
    <w:name w:val="A6AED28A3D984921A5E50F5007A18989"/>
    <w:rsid w:val="00135267"/>
  </w:style>
  <w:style w:type="paragraph" w:customStyle="1" w:styleId="2A1F63655B454D76BF9D5F2D6E88F178">
    <w:name w:val="2A1F63655B454D76BF9D5F2D6E88F178"/>
    <w:rsid w:val="00135267"/>
  </w:style>
  <w:style w:type="paragraph" w:customStyle="1" w:styleId="45E78E97A8174EAC8B6037327FC6D6ED">
    <w:name w:val="45E78E97A8174EAC8B6037327FC6D6ED"/>
    <w:rsid w:val="00135267"/>
  </w:style>
  <w:style w:type="paragraph" w:customStyle="1" w:styleId="8E86071A9A9746D095021F7D12093DF9">
    <w:name w:val="8E86071A9A9746D095021F7D12093DF9"/>
    <w:rsid w:val="00135267"/>
  </w:style>
  <w:style w:type="paragraph" w:customStyle="1" w:styleId="6AA5380A55EF4445AC1C328094D9B4C2">
    <w:name w:val="6AA5380A55EF4445AC1C328094D9B4C2"/>
    <w:rsid w:val="00135267"/>
  </w:style>
  <w:style w:type="paragraph" w:customStyle="1" w:styleId="3CD425D62A104703BAEC4803F25C175F">
    <w:name w:val="3CD425D62A104703BAEC4803F25C175F"/>
    <w:rsid w:val="00135267"/>
  </w:style>
  <w:style w:type="paragraph" w:customStyle="1" w:styleId="D6CA7E41E1E543CFA40444A154CD4172">
    <w:name w:val="D6CA7E41E1E543CFA40444A154CD4172"/>
    <w:rsid w:val="00135267"/>
  </w:style>
  <w:style w:type="paragraph" w:customStyle="1" w:styleId="48DB48BFFF0C427BB264012EB7B9666D">
    <w:name w:val="48DB48BFFF0C427BB264012EB7B9666D"/>
    <w:rsid w:val="00135267"/>
  </w:style>
  <w:style w:type="paragraph" w:customStyle="1" w:styleId="7F73F1BBFF5E474DAA139D22DF9D7DC2">
    <w:name w:val="7F73F1BBFF5E474DAA139D22DF9D7DC2"/>
    <w:rsid w:val="00135267"/>
  </w:style>
  <w:style w:type="paragraph" w:customStyle="1" w:styleId="598F8CA9A4E94EE7B813C1A246FEC387">
    <w:name w:val="598F8CA9A4E94EE7B813C1A246FEC387"/>
    <w:rsid w:val="00135267"/>
  </w:style>
  <w:style w:type="paragraph" w:customStyle="1" w:styleId="B381EA4B65E4481498B003E72DD5F7D6">
    <w:name w:val="B381EA4B65E4481498B003E72DD5F7D6"/>
    <w:rsid w:val="001352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P.O. Box 1335, Little Rock, Arkansas, 72203</CompanyAddress>
  <CompanyPhone>5013509888</CompanyPhone>
  <CompanyFax/>
  <CompanyEmail>c.arobinson@yahoo.com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A16CA4-1A66-4788-845E-36C850ABF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</Template>
  <TotalTime>2</TotalTime>
  <Pages>1</Pages>
  <Words>240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shirley brown</dc:creator>
  <cp:keywords>Charlessia Robinson</cp:keywords>
  <cp:lastModifiedBy>shirley brown</cp:lastModifiedBy>
  <cp:revision>4</cp:revision>
  <cp:lastPrinted>2021-08-06T19:01:00Z</cp:lastPrinted>
  <dcterms:created xsi:type="dcterms:W3CDTF">2021-08-06T19:04:00Z</dcterms:created>
  <dcterms:modified xsi:type="dcterms:W3CDTF">2021-08-06T19:04:00Z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TC061997201033</vt:lpwstr>
  </property>
  <property fmtid="{D5CDD505-2E9C-101B-9397-08002B2CF9AE}" pid="3" name="ContentTypeId">
    <vt:lpwstr>0x010100AA3F7D94069FF64A86F7DFF56D60E3BE</vt:lpwstr>
  </property>
</Properties>
</file>